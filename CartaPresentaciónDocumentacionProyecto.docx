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:rsidR="00125AB1" w:rsidRPr="006658C4" w:rsidRDefault="00B4090D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769B1F26ACA044AB9A9EB2CA92D8642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0B0BCF">
                  <w:rPr>
                    <w:noProof/>
                  </w:rPr>
                  <w:t>MG</w:t>
                </w:r>
              </w:sdtContent>
            </w:sdt>
          </w:p>
          <w:p w:rsidR="00125AB1" w:rsidRPr="006658C4" w:rsidRDefault="00B4090D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2BF573F114A24708B1365E0A46062C9B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:rsidR="00125AB1" w:rsidRPr="006658C4" w:rsidRDefault="000B0BCF" w:rsidP="00125AB1">
            <w:pPr>
              <w:rPr>
                <w:noProof/>
              </w:rPr>
            </w:pPr>
            <w:r>
              <w:rPr>
                <w:noProof/>
              </w:rPr>
              <w:t>Mirkohijo@gmail.com</w:t>
            </w:r>
          </w:p>
          <w:p w:rsidR="00125AB1" w:rsidRPr="006658C4" w:rsidRDefault="000B0BCF" w:rsidP="00125AB1">
            <w:pPr>
              <w:rPr>
                <w:noProof/>
              </w:rPr>
            </w:pPr>
            <w:r>
              <w:rPr>
                <w:noProof/>
              </w:rPr>
              <w:t>Huelva -21110</w:t>
            </w:r>
          </w:p>
          <w:p w:rsidR="00125AB1" w:rsidRPr="006658C4" w:rsidRDefault="000B0BCF" w:rsidP="00125AB1">
            <w:pPr>
              <w:rPr>
                <w:noProof/>
              </w:rPr>
            </w:pPr>
            <w:r>
              <w:rPr>
                <w:noProof/>
              </w:rPr>
              <w:t>mirkohijo@hotmail.com</w:t>
            </w:r>
          </w:p>
          <w:p w:rsidR="00125AB1" w:rsidRPr="006658C4" w:rsidRDefault="000B0BCF" w:rsidP="000B0BCF">
            <w:pPr>
              <w:rPr>
                <w:noProof/>
              </w:rPr>
            </w:pPr>
            <w:r>
              <w:rPr>
                <w:noProof/>
              </w:rPr>
              <w:t>600268719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3A05FE" w:rsidRDefault="00B4090D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83E148D8A8034527BDD33F8DBF495668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0BCF">
                        <w:rPr>
                          <w:noProof/>
                        </w:rPr>
                        <w:t>Mirko.</w:t>
                      </w:r>
                    </w:sdtContent>
                  </w:sdt>
                </w:p>
                <w:p w:rsidR="00125AB1" w:rsidRPr="006658C4" w:rsidRDefault="00B4090D" w:rsidP="006C3DE4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C1E97168F5A64B8BB73C40C48222A3F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2A1C">
                        <w:rPr>
                          <w:noProof/>
                        </w:rPr>
                        <w:t>Programación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E0E5C4DB4D654930968794685C3B1B1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C3DE4">
                        <w:rPr>
                          <w:noProof/>
                        </w:rPr>
                        <w:t>DAW TFG – IES SAN SEBASTIáN - HUELVA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9CCF8374100745CE906A810727CED02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25981" w:rsidRDefault="000B0BCF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>Manuel Alfonso Romero Caro</w:t>
                </w:r>
              </w:p>
            </w:sdtContent>
          </w:sdt>
          <w:p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1BE1A10" wp14:editId="44FA8286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09BBAC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0B0BCF">
              <w:rPr>
                <w:noProof/>
              </w:rPr>
              <w:t>profesor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0B0BCF">
              <w:rPr>
                <w:noProof/>
              </w:rPr>
              <w:t>ies san sebastían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0B0BCF">
              <w:rPr>
                <w:noProof/>
              </w:rPr>
              <w:t>huelva</w:t>
            </w:r>
          </w:p>
          <w:p w:rsidR="00125AB1" w:rsidRPr="006658C4" w:rsidRDefault="000B0BCF" w:rsidP="00125AB1">
            <w:pPr>
              <w:pStyle w:val="Fecha"/>
              <w:rPr>
                <w:noProof/>
              </w:rPr>
            </w:pPr>
            <w:r>
              <w:rPr>
                <w:noProof/>
              </w:rPr>
              <w:t>20/04/2020</w:t>
            </w:r>
          </w:p>
          <w:p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AD3BA62BBF734267900FD1DEBF5EF7F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0B0BCF">
                  <w:rPr>
                    <w:noProof/>
                  </w:rPr>
                  <w:t>Manuel Alfonso Romero Caro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p w:rsidR="00582A1C" w:rsidRDefault="000B0BCF" w:rsidP="000B0BCF">
            <w:pPr>
              <w:rPr>
                <w:noProof/>
              </w:rPr>
            </w:pPr>
            <w:r>
              <w:rPr>
                <w:noProof/>
              </w:rPr>
              <w:t>Mi proyecto irá en relación a los blogs, como ya vimos en clase Laravel y hemos ido aprendiendo Angular a lo largo del curso y a lo largo de esta cuarentena, he estado mirandome bastante cosas por ahí y lo que mas me llamó la atencion fue poder crear de manera personalizada un sinfín de operaciones y maneras d</w:t>
            </w:r>
            <w:r w:rsidR="00F8799C">
              <w:rPr>
                <w:noProof/>
              </w:rPr>
              <w:t xml:space="preserve">e crear un Blog social, de </w:t>
            </w:r>
            <w:r w:rsidR="00F8799C" w:rsidRPr="00F8799C">
              <w:rPr>
                <w:noProof/>
                <w:u w:val="single"/>
              </w:rPr>
              <w:t>discu</w:t>
            </w:r>
            <w:r w:rsidRPr="00F8799C">
              <w:rPr>
                <w:noProof/>
                <w:u w:val="single"/>
              </w:rPr>
              <w:t>siones</w:t>
            </w:r>
            <w:r>
              <w:rPr>
                <w:noProof/>
              </w:rPr>
              <w:t>, de videojuegos, etc.. una locura, la base de datos básica(usuarios, CRUD, etc), y luego un poco aparte según sea la temática del blog en cuestión.</w:t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  <w:t>EL backEND será con Laravel [5.8.35 en mi caso],</w:t>
            </w:r>
            <w:r>
              <w:rPr>
                <w:noProof/>
              </w:rPr>
              <w:br/>
              <w:t>y el frontEND</w:t>
            </w:r>
            <w:r w:rsidR="00582A1C">
              <w:rPr>
                <w:noProof/>
              </w:rPr>
              <w:t xml:space="preserve"> sería Angular , la versión exacta o final aún está por ver, me queda bastante del proceso.</w:t>
            </w:r>
          </w:p>
          <w:p w:rsidR="00582A1C" w:rsidRDefault="00582A1C" w:rsidP="000B0BCF">
            <w:pPr>
              <w:rPr>
                <w:noProof/>
              </w:rPr>
            </w:pPr>
          </w:p>
          <w:p w:rsidR="00125AB1" w:rsidRPr="006658C4" w:rsidRDefault="00ED2A92" w:rsidP="000B0BCF">
            <w:pPr>
              <w:rPr>
                <w:noProof/>
              </w:rPr>
            </w:pPr>
            <w:r>
              <w:rPr>
                <w:noProof/>
              </w:rPr>
              <w:t xml:space="preserve">No obstante lo veo bien, </w:t>
            </w:r>
            <w:bookmarkStart w:id="0" w:name="_GoBack"/>
            <w:bookmarkEnd w:id="0"/>
            <w:r>
              <w:rPr>
                <w:noProof/>
              </w:rPr>
              <w:t>además</w:t>
            </w:r>
            <w:r w:rsidR="00582A1C">
              <w:rPr>
                <w:noProof/>
              </w:rPr>
              <w:t xml:space="preserve"> intento echarle su buen ratito cada día, las dudas que me van surgiendo las consigo paliar rapidamente con Google, y las de Angular aún no me han surgido como tal pero el curso anterior me vino muy bien para entender un poco las bases y comportamientos, así que a darle caña y las dudas sustanciales que esto me genere, os las haré saber.</w:t>
            </w:r>
            <w:r w:rsidR="00582A1C">
              <w:rPr>
                <w:noProof/>
              </w:rPr>
              <w:br/>
            </w:r>
          </w:p>
          <w:p w:rsidR="00125AB1" w:rsidRPr="006658C4" w:rsidRDefault="00B4090D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B2F1D55A8BB14587968516547A4307E7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BAA445E213D3413FA267025FC0B9CCC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:rsidR="004D7F4E" w:rsidRPr="00EF7109" w:rsidRDefault="000B0BCF" w:rsidP="000B0BCF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</w:rPr>
                  <w:t>Mirko.</w:t>
                </w:r>
              </w:p>
            </w:sdtContent>
          </w:sdt>
        </w:tc>
      </w:tr>
    </w:tbl>
    <w:p w:rsidR="00621FD0" w:rsidRDefault="00621FD0" w:rsidP="00582A1C">
      <w:pPr>
        <w:rPr>
          <w:noProof/>
        </w:rPr>
      </w:pPr>
    </w:p>
    <w:sectPr w:rsidR="00621FD0" w:rsidSect="005666E8">
      <w:headerReference w:type="default" r:id="rId8"/>
      <w:footerReference w:type="default" r:id="rId9"/>
      <w:footerReference w:type="first" r:id="rId10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0D" w:rsidRDefault="00B4090D" w:rsidP="00713050">
      <w:pPr>
        <w:spacing w:line="240" w:lineRule="auto"/>
      </w:pPr>
      <w:r>
        <w:separator/>
      </w:r>
    </w:p>
  </w:endnote>
  <w:endnote w:type="continuationSeparator" w:id="0">
    <w:p w:rsidR="00B4090D" w:rsidRDefault="00B4090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A7FA6BE" wp14:editId="4E2CACDA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52FC29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2EFFB44" wp14:editId="6B8731E6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EBB055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x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g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CUJv80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C92285C" wp14:editId="4E23292A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B2D95E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QB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3xp4p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5EEFEA2" wp14:editId="2CAB668B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3CC547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h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r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O/9uZ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2BF573F114A24708B1365E0A46062C9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0B0BCF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-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8D6018080DF14CA8B96D301E6F6D68E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0B0BCF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mirkitogonzalez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60EFE3788B8A4AC5B20AB37C630E6A9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0B0BCF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+34 600268719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C1E97168F5A64B8BB73C40C48222A3F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0B0BCF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-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B91F0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070AE4A8" wp14:editId="47F2AD77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C079B4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h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LxWVk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43F57D0E" wp14:editId="3BCB5F39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B9A10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x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mf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+f+8H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769B1F26ACA044AB9A9EB2CA92D86425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811117" w:rsidRPr="00CA3DF1" w:rsidRDefault="000B0BCF" w:rsidP="000B0BCF">
              <w:pPr>
                <w:pStyle w:val="Piedepgina"/>
              </w:pPr>
              <w:r>
                <w:t>-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F7975BAB152842DEA2CEFECD0D27CE9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0B0BCF" w:rsidP="000B0BCF">
              <w:pPr>
                <w:pStyle w:val="Piedepgina"/>
              </w:pPr>
              <w:r>
                <w:t>mirkitogonzalez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5B6EF657EF4A4496B2B476B49BAB14F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0B0BCF" w:rsidP="000B0BCF">
              <w:pPr>
                <w:pStyle w:val="Piedepgina"/>
              </w:pPr>
              <w:r>
                <w:t>+34 600268719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83E148D8A8034527BDD33F8DBF495668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0B0BCF" w:rsidP="000B0BCF">
              <w:pPr>
                <w:pStyle w:val="Piedepgina"/>
              </w:pPr>
              <w:r>
                <w:t>-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0D" w:rsidRDefault="00B4090D" w:rsidP="00713050">
      <w:pPr>
        <w:spacing w:line="240" w:lineRule="auto"/>
      </w:pPr>
      <w:r>
        <w:separator/>
      </w:r>
    </w:p>
  </w:footnote>
  <w:footnote w:type="continuationSeparator" w:id="0">
    <w:p w:rsidR="00B4090D" w:rsidRDefault="00B4090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B4090D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0B0BCF">
                <w:rPr>
                  <w:noProof/>
                </w:rPr>
                <w:t>MG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B4090D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0BCF">
                      <w:rPr>
                        <w:noProof/>
                      </w:rPr>
                      <w:t>Mirko.</w:t>
                    </w:r>
                  </w:sdtContent>
                </w:sdt>
              </w:p>
              <w:p w:rsidR="00125981" w:rsidRDefault="00B4090D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82A1C">
                      <w:rPr>
                        <w:noProof/>
                      </w:rPr>
                      <w:t>Programación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C3DE4">
                      <w:rPr>
                        <w:noProof/>
                      </w:rPr>
                      <w:t>DAW TFG – IES SAN SEBASTIáN - HUELVA</w:t>
                    </w:r>
                  </w:sdtContent>
                </w:sdt>
              </w:p>
            </w:tc>
          </w:tr>
        </w:tbl>
        <w:p w:rsidR="00125981" w:rsidRPr="00F207C0" w:rsidRDefault="00125981" w:rsidP="00125981">
          <w:pPr>
            <w:rPr>
              <w:noProof/>
            </w:rPr>
          </w:pPr>
        </w:p>
      </w:tc>
    </w:tr>
  </w:tbl>
  <w:p w:rsidR="00217980" w:rsidRDefault="00FA2A6A">
    <w:pPr>
      <w:pStyle w:val="Encabezado"/>
      <w:rPr>
        <w:noProof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5F64F3" wp14:editId="7FB0BE40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220C02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CF"/>
    <w:rsid w:val="00022E2F"/>
    <w:rsid w:val="000353A6"/>
    <w:rsid w:val="0006350A"/>
    <w:rsid w:val="000B0BCF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1C589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82A1C"/>
    <w:rsid w:val="005A530F"/>
    <w:rsid w:val="005D4417"/>
    <w:rsid w:val="00610578"/>
    <w:rsid w:val="00621FD0"/>
    <w:rsid w:val="00641630"/>
    <w:rsid w:val="0066106E"/>
    <w:rsid w:val="006658C4"/>
    <w:rsid w:val="00674A6E"/>
    <w:rsid w:val="00684488"/>
    <w:rsid w:val="006A3CE7"/>
    <w:rsid w:val="006C3DE4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4090D"/>
    <w:rsid w:val="00B56E1F"/>
    <w:rsid w:val="00B60A88"/>
    <w:rsid w:val="00B66BFE"/>
    <w:rsid w:val="00B91F05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CE379C"/>
    <w:rsid w:val="00D123DB"/>
    <w:rsid w:val="00D87154"/>
    <w:rsid w:val="00E024C9"/>
    <w:rsid w:val="00E21E0D"/>
    <w:rsid w:val="00E22E87"/>
    <w:rsid w:val="00E8007E"/>
    <w:rsid w:val="00E96C92"/>
    <w:rsid w:val="00ED2A92"/>
    <w:rsid w:val="00EF7109"/>
    <w:rsid w:val="00F207C0"/>
    <w:rsid w:val="00F20AE5"/>
    <w:rsid w:val="00F30A68"/>
    <w:rsid w:val="00F328B4"/>
    <w:rsid w:val="00F645C7"/>
    <w:rsid w:val="00F8799C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57CF0"/>
  <w15:chartTrackingRefBased/>
  <w15:docId w15:val="{6612AA5A-49EB-4F1E-8291-69548A34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de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kitoGonzalez\AppData\Roaming\Microsoft\Plantilla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9B1F26ACA044AB9A9EB2CA92D8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348ED-25B8-41E7-AA88-33E6B06AD93E}"/>
      </w:docPartPr>
      <w:docPartBody>
        <w:p w:rsidR="00ED1568" w:rsidRDefault="00923861">
          <w:pPr>
            <w:pStyle w:val="769B1F26ACA044AB9A9EB2CA92D86425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2BF573F114A24708B1365E0A46062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EF2C9-F469-4F73-BCE3-C847C7A6F3DA}"/>
      </w:docPartPr>
      <w:docPartBody>
        <w:p w:rsidR="00ED1568" w:rsidRDefault="00923861">
          <w:pPr>
            <w:pStyle w:val="2BF573F114A24708B1365E0A46062C9B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F7975BAB152842DEA2CEFECD0D27C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44557-3F85-4E03-B681-6A66EABD93F3}"/>
      </w:docPartPr>
      <w:docPartBody>
        <w:p w:rsidR="00ED1568" w:rsidRDefault="00923861">
          <w:pPr>
            <w:pStyle w:val="F7975BAB152842DEA2CEFECD0D27CE98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8D6018080DF14CA8B96D301E6F6D6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A91C6-60C1-4C40-9AB0-C206C9BC76E2}"/>
      </w:docPartPr>
      <w:docPartBody>
        <w:p w:rsidR="00ED1568" w:rsidRDefault="00923861">
          <w:pPr>
            <w:pStyle w:val="8D6018080DF14CA8B96D301E6F6D68EE"/>
          </w:pPr>
          <w:r w:rsidRPr="006658C4">
            <w:rPr>
              <w:noProof/>
              <w:lang w:bidi="es-ES"/>
            </w:rPr>
            <w:t>Ciudad y código postal</w:t>
          </w:r>
        </w:p>
      </w:docPartBody>
    </w:docPart>
    <w:docPart>
      <w:docPartPr>
        <w:name w:val="5B6EF657EF4A4496B2B476B49BAB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C103-BF3A-434A-AF33-8099CE57568D}"/>
      </w:docPartPr>
      <w:docPartBody>
        <w:p w:rsidR="00ED1568" w:rsidRDefault="00923861">
          <w:pPr>
            <w:pStyle w:val="5B6EF657EF4A4496B2B476B49BAB14F5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60EFE3788B8A4AC5B20AB37C630E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D3AE6-E210-449A-A6E3-81AD33E5F018}"/>
      </w:docPartPr>
      <w:docPartBody>
        <w:p w:rsidR="00ED1568" w:rsidRDefault="00923861">
          <w:pPr>
            <w:pStyle w:val="60EFE3788B8A4AC5B20AB37C630E6A98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83E148D8A8034527BDD33F8DBF495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E1348-5734-4BC8-A060-02C97EA648BD}"/>
      </w:docPartPr>
      <w:docPartBody>
        <w:p w:rsidR="00ED1568" w:rsidRDefault="00923861">
          <w:pPr>
            <w:pStyle w:val="83E148D8A8034527BDD33F8DBF495668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C1E97168F5A64B8BB73C40C48222A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6C5F3-1975-473C-9524-C158E0BED068}"/>
      </w:docPartPr>
      <w:docPartBody>
        <w:p w:rsidR="00ED1568" w:rsidRDefault="00923861">
          <w:pPr>
            <w:pStyle w:val="C1E97168F5A64B8BB73C40C48222A3F5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E0E5C4DB4D654930968794685C3B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06F47-C0C3-4A3E-B4A7-F8507C4455D6}"/>
      </w:docPartPr>
      <w:docPartBody>
        <w:p w:rsidR="00ED1568" w:rsidRDefault="00923861">
          <w:pPr>
            <w:pStyle w:val="E0E5C4DB4D654930968794685C3B1B10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9CCF8374100745CE906A810727CED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C9BED-6EEC-4C52-B1FC-A1AFC9EA7F41}"/>
      </w:docPartPr>
      <w:docPartBody>
        <w:p w:rsidR="00ED1568" w:rsidRDefault="00923861">
          <w:pPr>
            <w:pStyle w:val="9CCF8374100745CE906A810727CED024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AD3BA62BBF734267900FD1DEBF5EF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8A7E1-FF03-4F8F-B381-A87FEBA61AE9}"/>
      </w:docPartPr>
      <w:docPartBody>
        <w:p w:rsidR="00ED1568" w:rsidRDefault="00923861">
          <w:pPr>
            <w:pStyle w:val="AD3BA62BBF734267900FD1DEBF5EF7F1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B2F1D55A8BB14587968516547A430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CC56-0CA4-422F-B0AD-97199406775A}"/>
      </w:docPartPr>
      <w:docPartBody>
        <w:p w:rsidR="00ED1568" w:rsidRDefault="00923861">
          <w:pPr>
            <w:pStyle w:val="B2F1D55A8BB14587968516547A4307E7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BAA445E213D3413FA267025FC0B9C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CAB53-38BB-4614-9B8F-763D07D71139}"/>
      </w:docPartPr>
      <w:docPartBody>
        <w:p w:rsidR="00ED1568" w:rsidRDefault="00923861">
          <w:pPr>
            <w:pStyle w:val="BAA445E213D3413FA267025FC0B9CCC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61"/>
    <w:rsid w:val="00393140"/>
    <w:rsid w:val="00923861"/>
    <w:rsid w:val="00E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9B1F26ACA044AB9A9EB2CA92D86425">
    <w:name w:val="769B1F26ACA044AB9A9EB2CA92D86425"/>
  </w:style>
  <w:style w:type="paragraph" w:customStyle="1" w:styleId="2BF573F114A24708B1365E0A46062C9B">
    <w:name w:val="2BF573F114A24708B1365E0A46062C9B"/>
  </w:style>
  <w:style w:type="paragraph" w:customStyle="1" w:styleId="F7975BAB152842DEA2CEFECD0D27CE98">
    <w:name w:val="F7975BAB152842DEA2CEFECD0D27CE98"/>
  </w:style>
  <w:style w:type="paragraph" w:customStyle="1" w:styleId="8D6018080DF14CA8B96D301E6F6D68EE">
    <w:name w:val="8D6018080DF14CA8B96D301E6F6D68EE"/>
  </w:style>
  <w:style w:type="paragraph" w:customStyle="1" w:styleId="5B6EF657EF4A4496B2B476B49BAB14F5">
    <w:name w:val="5B6EF657EF4A4496B2B476B49BAB14F5"/>
  </w:style>
  <w:style w:type="paragraph" w:customStyle="1" w:styleId="60EFE3788B8A4AC5B20AB37C630E6A98">
    <w:name w:val="60EFE3788B8A4AC5B20AB37C630E6A98"/>
  </w:style>
  <w:style w:type="paragraph" w:customStyle="1" w:styleId="83E148D8A8034527BDD33F8DBF495668">
    <w:name w:val="83E148D8A8034527BDD33F8DBF495668"/>
  </w:style>
  <w:style w:type="paragraph" w:customStyle="1" w:styleId="C1E97168F5A64B8BB73C40C48222A3F5">
    <w:name w:val="C1E97168F5A64B8BB73C40C48222A3F5"/>
  </w:style>
  <w:style w:type="paragraph" w:customStyle="1" w:styleId="E0E5C4DB4D654930968794685C3B1B10">
    <w:name w:val="E0E5C4DB4D654930968794685C3B1B10"/>
  </w:style>
  <w:style w:type="paragraph" w:customStyle="1" w:styleId="9CCF8374100745CE906A810727CED024">
    <w:name w:val="9CCF8374100745CE906A810727CED024"/>
  </w:style>
  <w:style w:type="paragraph" w:customStyle="1" w:styleId="D1BE8B4D776C422985B2886E1C34C3F7">
    <w:name w:val="D1BE8B4D776C422985B2886E1C34C3F7"/>
  </w:style>
  <w:style w:type="paragraph" w:customStyle="1" w:styleId="3A5159C0479A4C81BC49CBFBCDD936B6">
    <w:name w:val="3A5159C0479A4C81BC49CBFBCDD936B6"/>
  </w:style>
  <w:style w:type="paragraph" w:customStyle="1" w:styleId="4D2D7923AA344E95B85F3A709F044A3C">
    <w:name w:val="4D2D7923AA344E95B85F3A709F044A3C"/>
  </w:style>
  <w:style w:type="paragraph" w:customStyle="1" w:styleId="D7AC8F83F99B4AA8B65E0C28597160EC">
    <w:name w:val="D7AC8F83F99B4AA8B65E0C28597160EC"/>
  </w:style>
  <w:style w:type="paragraph" w:customStyle="1" w:styleId="0B5A7FEA2013478B80D8D1EF1A43C7EF">
    <w:name w:val="0B5A7FEA2013478B80D8D1EF1A43C7EF"/>
  </w:style>
  <w:style w:type="paragraph" w:customStyle="1" w:styleId="AD3BA62BBF734267900FD1DEBF5EF7F1">
    <w:name w:val="AD3BA62BBF734267900FD1DEBF5EF7F1"/>
  </w:style>
  <w:style w:type="paragraph" w:customStyle="1" w:styleId="6DBC5DEEAB844509BC9AA9CE1D007FB3">
    <w:name w:val="6DBC5DEEAB844509BC9AA9CE1D007FB3"/>
  </w:style>
  <w:style w:type="paragraph" w:customStyle="1" w:styleId="B2F1D55A8BB14587968516547A4307E7">
    <w:name w:val="B2F1D55A8BB14587968516547A4307E7"/>
  </w:style>
  <w:style w:type="paragraph" w:customStyle="1" w:styleId="BAA445E213D3413FA267025FC0B9CCCF">
    <w:name w:val="BAA445E213D3413FA267025FC0B9C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mirkitogonzalez</CompanyAddress>
  <CompanyPhone>+34 600268719</CompanyPhone>
  <CompanyFax>-</CompanyFax>
  <CompanyEmail>-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MOO.dotx</Template>
  <TotalTime>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Manuel Alfonso Romero Caro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Programación</dc:subject>
  <dc:creator>MirkitoGonzalez</dc:creator>
  <cp:keywords>MG</cp:keywords>
  <dc:description>DAW TFG – IES SAN SEBASTIáN - HUELVA</dc:description>
  <cp:lastModifiedBy>MirkitoGonzalez</cp:lastModifiedBy>
  <cp:revision>3</cp:revision>
  <cp:lastPrinted>2020-04-20T13:58:00Z</cp:lastPrinted>
  <dcterms:created xsi:type="dcterms:W3CDTF">2020-04-20T15:41:00Z</dcterms:created>
  <dcterms:modified xsi:type="dcterms:W3CDTF">2020-04-20T15:41:00Z</dcterms:modified>
  <cp:contentStatus>Mirko.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